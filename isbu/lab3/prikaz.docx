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2D2A" w14:textId="77777777" w:rsidR="0038335B" w:rsidRDefault="0038335B" w:rsidP="0038335B">
      <w:pPr>
        <w:pStyle w:val="1"/>
      </w:pPr>
      <w:r>
        <w:t>Приказ</w:t>
      </w:r>
    </w:p>
    <w:p w14:paraId="13C79687" w14:textId="77777777" w:rsidR="0038335B" w:rsidRDefault="0038335B" w:rsidP="0038335B"/>
    <w:p w14:paraId="6AE66CAB" w14:textId="77777777" w:rsidR="0038335B" w:rsidRDefault="0038335B" w:rsidP="0038335B">
      <w:r>
        <w:t xml:space="preserve">г. Петрозаводск                                                                                          </w:t>
      </w:r>
      <w:r w:rsidR="001F0271">
        <w:t>18.12.2024</w:t>
      </w:r>
    </w:p>
    <w:p w14:paraId="24E3BBBB" w14:textId="77777777" w:rsidR="0038335B" w:rsidRDefault="0038335B" w:rsidP="0038335B"/>
    <w:p w14:paraId="4FA5C615" w14:textId="77777777" w:rsidR="0038335B" w:rsidRDefault="0038335B" w:rsidP="0038335B">
      <w:r>
        <w:t xml:space="preserve">За проявленные успехи в </w:t>
      </w:r>
      <w:r w:rsidR="001F0271">
        <w:t>внедрение новых программных продуктов</w:t>
      </w:r>
      <w:r>
        <w:t xml:space="preserve"> наградить </w:t>
      </w:r>
      <w:r w:rsidR="001F0271">
        <w:t>Кузнецова Владимира Владимировича</w:t>
      </w:r>
      <w:r>
        <w:t>:</w:t>
      </w:r>
    </w:p>
    <w:p w14:paraId="25ACE29B" w14:textId="19D26DEF" w:rsidR="0038335B" w:rsidRDefault="0038335B" w:rsidP="0038335B">
      <w:r>
        <w:tab/>
      </w:r>
      <w:r w:rsidR="001F0271">
        <w:t>- награждать премией в размере 36410 рублей</w:t>
      </w:r>
    </w:p>
    <w:p w14:paraId="747E1904" w14:textId="77777777" w:rsidR="0038335B" w:rsidRDefault="0038335B" w:rsidP="0038335B">
      <w:r>
        <w:tab/>
      </w:r>
      <w:bookmarkStart w:id="0" w:name="bGramota"/>
      <w:r>
        <w:t>- почетной грамотой.</w:t>
      </w:r>
      <w:bookmarkEnd w:id="0"/>
    </w:p>
    <w:p w14:paraId="24929DF3" w14:textId="77777777" w:rsidR="0038335B" w:rsidRDefault="0038335B" w:rsidP="0038335B"/>
    <w:p w14:paraId="27C2318B" w14:textId="77777777" w:rsidR="0038335B" w:rsidRDefault="0038335B" w:rsidP="0038335B"/>
    <w:p w14:paraId="5FF37929" w14:textId="77777777" w:rsidR="0038335B" w:rsidRDefault="0038335B" w:rsidP="0038335B"/>
    <w:p w14:paraId="1A7C07AB" w14:textId="77777777" w:rsidR="00AA6EA5" w:rsidRDefault="0038335B" w:rsidP="0038335B">
      <w:r>
        <w:t>Генеральный директор</w:t>
      </w:r>
      <w:r>
        <w:tab/>
      </w:r>
      <w:r>
        <w:tab/>
      </w:r>
      <w:r>
        <w:tab/>
        <w:t>Иванов И. И.</w:t>
      </w:r>
    </w:p>
    <w:p w14:paraId="233EE292" w14:textId="77777777" w:rsidR="0038335B" w:rsidRDefault="0038335B" w:rsidP="0038335B"/>
    <w:p w14:paraId="3E86BE66" w14:textId="77777777" w:rsidR="0038335B" w:rsidRDefault="0038335B" w:rsidP="0038335B"/>
    <w:p w14:paraId="52433435" w14:textId="26313FEB" w:rsidR="0038335B" w:rsidRDefault="0038335B" w:rsidP="0038335B">
      <w:r>
        <w:t xml:space="preserve">Отв. исполнитель </w:t>
      </w:r>
      <w:r w:rsidR="001F0271">
        <w:t>Петрова П. П.</w:t>
      </w:r>
    </w:p>
    <w:p w14:paraId="7736B755" w14:textId="77777777" w:rsidR="0038335B" w:rsidRDefault="0038335B" w:rsidP="0038335B"/>
    <w:sectPr w:rsidR="00383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71"/>
    <w:rsid w:val="001F0271"/>
    <w:rsid w:val="0038335B"/>
    <w:rsid w:val="003B03F8"/>
    <w:rsid w:val="0088681B"/>
    <w:rsid w:val="00AA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DD60"/>
  <w15:chartTrackingRefBased/>
  <w15:docId w15:val="{44FE4E24-2D05-46B9-8092-E012E1ED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3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12"/>
    <w:qFormat/>
    <w:rsid w:val="0088681B"/>
    <w:pPr>
      <w:spacing w:before="240" w:after="240" w:line="240" w:lineRule="auto"/>
    </w:pPr>
    <w:rPr>
      <w:rFonts w:ascii="Arial" w:eastAsia="Times New Roman" w:hAnsi="Arial" w:cs="Times New Roman"/>
      <w:b/>
      <w:sz w:val="32"/>
      <w:szCs w:val="28"/>
      <w:lang w:eastAsia="ru-RU"/>
    </w:rPr>
  </w:style>
  <w:style w:type="character" w:customStyle="1" w:styleId="12">
    <w:name w:val="Заголовок1 Знак"/>
    <w:basedOn w:val="a0"/>
    <w:link w:val="11"/>
    <w:rsid w:val="0088681B"/>
    <w:rPr>
      <w:rFonts w:ascii="Arial" w:eastAsia="Times New Roman" w:hAnsi="Arial" w:cs="Times New Roman"/>
      <w:b/>
      <w:sz w:val="32"/>
      <w:szCs w:val="28"/>
      <w:lang w:eastAsia="ru-RU"/>
    </w:rPr>
  </w:style>
  <w:style w:type="paragraph" w:customStyle="1" w:styleId="2">
    <w:name w:val="Обычный2"/>
    <w:basedOn w:val="a"/>
    <w:link w:val="20"/>
    <w:qFormat/>
    <w:rsid w:val="0088681B"/>
    <w:pPr>
      <w:spacing w:after="120" w:line="240" w:lineRule="auto"/>
    </w:pPr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20">
    <w:name w:val="Обычный2 Знак"/>
    <w:basedOn w:val="a0"/>
    <w:link w:val="2"/>
    <w:rsid w:val="0088681B"/>
    <w:rPr>
      <w:rFonts w:ascii="Arial" w:eastAsia="Times New Roman" w:hAnsi="Arial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83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ther\labs\isbu\lab3\&#1096;&#1072;&#1073;&#1083;&#1086;&#1085;_&#1087;&#1088;&#1080;&#1082;&#1072;&#1079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шаблон_приказа.dotx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Шаганов</dc:creator>
  <cp:keywords/>
  <dc:description/>
  <cp:lastModifiedBy>Алексей Шаганов</cp:lastModifiedBy>
  <cp:revision>1</cp:revision>
  <dcterms:created xsi:type="dcterms:W3CDTF">2024-12-18T08:49:00Z</dcterms:created>
  <dcterms:modified xsi:type="dcterms:W3CDTF">2024-12-18T08:49:00Z</dcterms:modified>
</cp:coreProperties>
</file>